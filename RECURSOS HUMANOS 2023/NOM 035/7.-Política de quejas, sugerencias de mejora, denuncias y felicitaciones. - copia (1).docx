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4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960"/>
      </w:tblGrid>
      <w:tr w:rsidR="00A66B18" w:rsidRPr="0041428F" w:rsidTr="0074620A">
        <w:trPr>
          <w:trHeight w:val="298"/>
          <w:jc w:val="center"/>
        </w:trPr>
        <w:tc>
          <w:tcPr>
            <w:tcW w:w="10934" w:type="dxa"/>
          </w:tcPr>
          <w:p w:rsidR="00A66B18" w:rsidRPr="0041428F" w:rsidRDefault="00A66B18" w:rsidP="0074620A">
            <w:pPr>
              <w:pStyle w:val="Informacindecontacto"/>
              <w:jc w:val="both"/>
              <w:rPr>
                <w:color w:val="000000" w:themeColor="text1"/>
              </w:rPr>
            </w:pPr>
          </w:p>
        </w:tc>
      </w:tr>
    </w:tbl>
    <w:p w:rsidR="00A66B18" w:rsidRPr="00A14249" w:rsidRDefault="0074620A" w:rsidP="00F671A7">
      <w:pPr>
        <w:pStyle w:val="Sinespaciado"/>
        <w:rPr>
          <w:rFonts w:ascii="Calibri Light" w:eastAsiaTheme="minorEastAsia" w:hAnsi="Calibri Light" w:cs="Verdana"/>
          <w:b/>
          <w:color w:val="000000"/>
          <w:kern w:val="0"/>
          <w:sz w:val="28"/>
          <w:lang w:val="es-MX"/>
        </w:rPr>
      </w:pPr>
      <w:r w:rsidRPr="00A14249">
        <w:rPr>
          <w:rFonts w:ascii="Calibri Light" w:eastAsiaTheme="minorEastAsia" w:hAnsi="Calibri Light" w:cs="Verdana"/>
          <w:b/>
          <w:color w:val="000000"/>
          <w:kern w:val="0"/>
          <w:sz w:val="28"/>
          <w:lang w:val="es-MX"/>
        </w:rPr>
        <w:t>POLÍTICA DE QUEJAS, SUGERENCIAS</w:t>
      </w:r>
      <w:r w:rsidR="00F9116A" w:rsidRPr="00A14249">
        <w:rPr>
          <w:rFonts w:ascii="Calibri Light" w:eastAsiaTheme="minorEastAsia" w:hAnsi="Calibri Light" w:cs="Verdana"/>
          <w:b/>
          <w:color w:val="000000"/>
          <w:kern w:val="0"/>
          <w:sz w:val="28"/>
          <w:lang w:val="es-MX"/>
        </w:rPr>
        <w:t xml:space="preserve"> DE MEJORA</w:t>
      </w:r>
      <w:r w:rsidRPr="00A14249">
        <w:rPr>
          <w:rFonts w:ascii="Calibri Light" w:eastAsiaTheme="minorEastAsia" w:hAnsi="Calibri Light" w:cs="Verdana"/>
          <w:b/>
          <w:color w:val="000000"/>
          <w:kern w:val="0"/>
          <w:sz w:val="28"/>
          <w:lang w:val="es-MX"/>
        </w:rPr>
        <w:t>, DENUNCIAS Y FELICITACIONES.</w:t>
      </w:r>
    </w:p>
    <w:p w:rsidR="0074620A" w:rsidRPr="00F671A7" w:rsidRDefault="0074620A" w:rsidP="00F671A7">
      <w:pPr>
        <w:pStyle w:val="Sinespaciado"/>
        <w:rPr>
          <w:rFonts w:ascii="Calibri Light" w:eastAsiaTheme="minorEastAsia" w:hAnsi="Calibri Light" w:cs="Verdana"/>
          <w:b/>
          <w:color w:val="000000"/>
          <w:kern w:val="0"/>
          <w:sz w:val="36"/>
          <w:lang w:val="es-MX"/>
        </w:rPr>
      </w:pPr>
    </w:p>
    <w:p w:rsidR="00F671A7" w:rsidRDefault="00F671A7" w:rsidP="0074620A">
      <w:pPr>
        <w:pStyle w:val="Default"/>
        <w:ind w:left="284"/>
        <w:jc w:val="both"/>
        <w:rPr>
          <w:sz w:val="22"/>
        </w:rPr>
      </w:pP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  <w:r w:rsidRPr="00C20C42">
        <w:rPr>
          <w:sz w:val="22"/>
        </w:rPr>
        <w:tab/>
      </w:r>
      <w:r w:rsidRPr="00C20C42">
        <w:rPr>
          <w:rFonts w:ascii="Calibri Light" w:hAnsi="Calibri Light"/>
          <w:sz w:val="20"/>
          <w:szCs w:val="20"/>
        </w:rPr>
        <w:t xml:space="preserve">La Alta Dirección de </w:t>
      </w:r>
      <w:r w:rsidRPr="00C20C42">
        <w:rPr>
          <w:rFonts w:ascii="Calibri Light" w:hAnsi="Calibri Light"/>
          <w:color w:val="FF0000"/>
          <w:sz w:val="20"/>
          <w:szCs w:val="20"/>
        </w:rPr>
        <w:t>NOMBRE DE LA EMPRESA</w:t>
      </w:r>
      <w:r w:rsidRPr="00C20C42">
        <w:rPr>
          <w:rFonts w:ascii="Calibri Light" w:hAnsi="Calibri Light"/>
          <w:sz w:val="20"/>
          <w:szCs w:val="20"/>
        </w:rPr>
        <w:t xml:space="preserve"> se compromete a cumplir y hacer cumplir la Política de quejas, sugerencias</w:t>
      </w:r>
      <w:r w:rsidR="00F9116A" w:rsidRPr="00C20C42">
        <w:rPr>
          <w:rFonts w:ascii="Calibri Light" w:hAnsi="Calibri Light"/>
          <w:sz w:val="20"/>
          <w:szCs w:val="20"/>
        </w:rPr>
        <w:t xml:space="preserve"> de mejora</w:t>
      </w:r>
      <w:r w:rsidRPr="00C20C42">
        <w:rPr>
          <w:rFonts w:ascii="Calibri Light" w:hAnsi="Calibri Light"/>
          <w:sz w:val="20"/>
          <w:szCs w:val="20"/>
        </w:rPr>
        <w:t>, denuncias y felicitaciones.</w:t>
      </w: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74620A" w:rsidP="0074620A">
      <w:pPr>
        <w:pStyle w:val="Default"/>
        <w:ind w:left="284" w:firstLine="720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sz w:val="20"/>
          <w:szCs w:val="20"/>
        </w:rPr>
        <w:t xml:space="preserve">Para </w:t>
      </w:r>
      <w:r w:rsidRPr="00C20C42">
        <w:rPr>
          <w:rFonts w:ascii="Calibri Light" w:hAnsi="Calibri Light"/>
          <w:color w:val="FF0000"/>
          <w:sz w:val="20"/>
          <w:szCs w:val="20"/>
        </w:rPr>
        <w:t>NOMBRE DE LA EMPRESA</w:t>
      </w:r>
      <w:r w:rsidRPr="00C20C42">
        <w:rPr>
          <w:rFonts w:ascii="Calibri Light" w:hAnsi="Calibri Light"/>
          <w:sz w:val="20"/>
          <w:szCs w:val="20"/>
        </w:rPr>
        <w:t xml:space="preserve"> es importante conocer la opinión, las quejas y sugerencias que tie</w:t>
      </w:r>
      <w:bookmarkStart w:id="0" w:name="_GoBack"/>
      <w:bookmarkEnd w:id="0"/>
      <w:r w:rsidRPr="00C20C42">
        <w:rPr>
          <w:rFonts w:ascii="Calibri Light" w:hAnsi="Calibri Light"/>
          <w:sz w:val="20"/>
          <w:szCs w:val="20"/>
        </w:rPr>
        <w:t xml:space="preserve">ne cada colaborador, las cuales deberán ser revisadas y cerradas en un lapso no mayor a 30 días por Capital Humano. </w:t>
      </w:r>
    </w:p>
    <w:p w:rsidR="0074620A" w:rsidRPr="00C20C42" w:rsidRDefault="0074620A" w:rsidP="0074620A">
      <w:pPr>
        <w:pStyle w:val="Default"/>
        <w:ind w:left="284" w:firstLine="720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74620A" w:rsidP="0074620A">
      <w:pPr>
        <w:pStyle w:val="Default"/>
        <w:ind w:left="284" w:firstLine="436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sz w:val="20"/>
          <w:szCs w:val="20"/>
        </w:rPr>
        <w:t>La Dirección y el área de Capital Humano, tienen la responsabilidad de dar seguimiento a las solicitudes expuestas por los colaboradores, estableciendo los lineamientos necesarios para su cumplimiento.</w:t>
      </w: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74620A" w:rsidP="0074620A">
      <w:pPr>
        <w:pStyle w:val="Default"/>
        <w:ind w:left="284" w:firstLine="436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sz w:val="20"/>
          <w:szCs w:val="20"/>
        </w:rPr>
        <w:t xml:space="preserve">El buzón de </w:t>
      </w:r>
      <w:r w:rsidR="00F9116A" w:rsidRPr="00C20C42">
        <w:rPr>
          <w:rFonts w:ascii="Calibri Light" w:hAnsi="Calibri Light"/>
          <w:sz w:val="20"/>
          <w:szCs w:val="20"/>
        </w:rPr>
        <w:t xml:space="preserve">quejas, sugerencias de mejora, denuncias y felicitaciones </w:t>
      </w:r>
      <w:r w:rsidRPr="00C20C42">
        <w:rPr>
          <w:rFonts w:ascii="Calibri Light" w:hAnsi="Calibri Light"/>
          <w:sz w:val="20"/>
          <w:szCs w:val="20"/>
        </w:rPr>
        <w:t xml:space="preserve">se localiza </w:t>
      </w:r>
      <w:r w:rsidR="00F9116A" w:rsidRPr="00C20C42">
        <w:rPr>
          <w:rFonts w:ascii="Calibri Light" w:hAnsi="Calibri Light"/>
          <w:sz w:val="20"/>
          <w:szCs w:val="20"/>
        </w:rPr>
        <w:t xml:space="preserve">en </w:t>
      </w:r>
      <w:r w:rsidR="00F9116A" w:rsidRPr="00C20C42">
        <w:rPr>
          <w:rFonts w:ascii="Calibri Light" w:hAnsi="Calibri Light"/>
          <w:color w:val="FF0000"/>
          <w:sz w:val="20"/>
          <w:szCs w:val="20"/>
        </w:rPr>
        <w:t xml:space="preserve">(ESTABLECER LUGAR DONDE SE UBICA FISICAMENTE EL BUZÓN O BUZONES Y SI SE TRATA DE UN BUZÓN VIRTUAL COLOCAR LA DIRECCIÓN WEB) </w:t>
      </w:r>
      <w:r w:rsidRPr="00C20C42">
        <w:rPr>
          <w:rFonts w:ascii="Calibri Light" w:hAnsi="Calibri Light"/>
          <w:sz w:val="20"/>
          <w:szCs w:val="20"/>
        </w:rPr>
        <w:t xml:space="preserve">y no se encuentra vigilado por las cámaras de seguridad. </w:t>
      </w: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74620A" w:rsidP="00F9116A">
      <w:pPr>
        <w:pStyle w:val="Default"/>
        <w:ind w:left="284" w:firstLine="436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sz w:val="20"/>
          <w:szCs w:val="20"/>
        </w:rPr>
        <w:t xml:space="preserve">Todas las </w:t>
      </w:r>
      <w:r w:rsidR="00F9116A" w:rsidRPr="00C20C42">
        <w:rPr>
          <w:rFonts w:ascii="Calibri Light" w:hAnsi="Calibri Light"/>
          <w:sz w:val="20"/>
          <w:szCs w:val="20"/>
        </w:rPr>
        <w:t xml:space="preserve">quejas, sugerencias de mejora, denuncias y felicitaciones </w:t>
      </w:r>
      <w:r w:rsidRPr="00C20C42">
        <w:rPr>
          <w:rFonts w:ascii="Calibri Light" w:hAnsi="Calibri Light"/>
          <w:sz w:val="20"/>
          <w:szCs w:val="20"/>
        </w:rPr>
        <w:t xml:space="preserve">serán atendidas, de forma grupal o individual de acuerdo al caso expuesto, manejando la información </w:t>
      </w:r>
      <w:r w:rsidR="00F9116A" w:rsidRPr="00C20C42">
        <w:rPr>
          <w:rFonts w:ascii="Calibri Light" w:hAnsi="Calibri Light"/>
          <w:sz w:val="20"/>
          <w:szCs w:val="20"/>
        </w:rPr>
        <w:t xml:space="preserve">siempre </w:t>
      </w:r>
      <w:r w:rsidRPr="00C20C42">
        <w:rPr>
          <w:rFonts w:ascii="Calibri Light" w:hAnsi="Calibri Light"/>
          <w:sz w:val="20"/>
          <w:szCs w:val="20"/>
        </w:rPr>
        <w:t xml:space="preserve">de </w:t>
      </w:r>
      <w:r w:rsidR="00F9116A" w:rsidRPr="00C20C42">
        <w:rPr>
          <w:rFonts w:ascii="Calibri Light" w:hAnsi="Calibri Light"/>
          <w:sz w:val="20"/>
          <w:szCs w:val="20"/>
        </w:rPr>
        <w:t>manera</w:t>
      </w:r>
      <w:r w:rsidRPr="00C20C42">
        <w:rPr>
          <w:rFonts w:ascii="Calibri Light" w:hAnsi="Calibri Light"/>
          <w:sz w:val="20"/>
          <w:szCs w:val="20"/>
        </w:rPr>
        <w:t xml:space="preserve"> confidencial. </w:t>
      </w: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74620A" w:rsidP="00F9116A">
      <w:pPr>
        <w:pStyle w:val="Default"/>
        <w:ind w:left="284" w:firstLine="436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sz w:val="20"/>
          <w:szCs w:val="20"/>
        </w:rPr>
        <w:t xml:space="preserve">El buzón de </w:t>
      </w:r>
      <w:r w:rsidR="00F9116A" w:rsidRPr="00C20C42">
        <w:rPr>
          <w:rFonts w:ascii="Calibri Light" w:hAnsi="Calibri Light"/>
          <w:sz w:val="20"/>
          <w:szCs w:val="20"/>
        </w:rPr>
        <w:t>quejas, sugerencias de mejora, denuncias y felicitaciones</w:t>
      </w:r>
      <w:r w:rsidRPr="00C20C42">
        <w:rPr>
          <w:rFonts w:ascii="Calibri Light" w:hAnsi="Calibri Light"/>
          <w:sz w:val="20"/>
          <w:szCs w:val="20"/>
        </w:rPr>
        <w:t xml:space="preserve"> está libre de represalias, intimidación y cuidamos en todo momento la protección de </w:t>
      </w:r>
      <w:r w:rsidR="00C20C42" w:rsidRPr="00C20C42">
        <w:rPr>
          <w:rFonts w:ascii="Calibri Light" w:hAnsi="Calibri Light"/>
          <w:sz w:val="20"/>
          <w:szCs w:val="20"/>
        </w:rPr>
        <w:t xml:space="preserve">la </w:t>
      </w:r>
      <w:r w:rsidRPr="00C20C42">
        <w:rPr>
          <w:rFonts w:ascii="Calibri Light" w:hAnsi="Calibri Light"/>
          <w:sz w:val="20"/>
          <w:szCs w:val="20"/>
        </w:rPr>
        <w:t xml:space="preserve">identidad. </w:t>
      </w: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74620A" w:rsidP="00C20C42">
      <w:pPr>
        <w:pStyle w:val="Default"/>
        <w:ind w:left="284" w:firstLine="436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sz w:val="20"/>
          <w:szCs w:val="20"/>
        </w:rPr>
        <w:t xml:space="preserve">En la revisión de las </w:t>
      </w:r>
      <w:r w:rsidR="00C20C42" w:rsidRPr="00C20C42">
        <w:rPr>
          <w:rFonts w:ascii="Calibri Light" w:hAnsi="Calibri Light"/>
          <w:sz w:val="20"/>
          <w:szCs w:val="20"/>
        </w:rPr>
        <w:t>quejas, sugerencias de mejora, denuncias y felicitaciones</w:t>
      </w:r>
      <w:r w:rsidRPr="00C20C42">
        <w:rPr>
          <w:rFonts w:ascii="Calibri Light" w:hAnsi="Calibri Light"/>
          <w:sz w:val="20"/>
          <w:szCs w:val="20"/>
        </w:rPr>
        <w:t>, colocadas en el buzón de gestión corp</w:t>
      </w:r>
      <w:r w:rsidR="00C20C42" w:rsidRPr="00C20C42">
        <w:rPr>
          <w:rFonts w:ascii="Calibri Light" w:hAnsi="Calibri Light"/>
          <w:sz w:val="20"/>
          <w:szCs w:val="20"/>
        </w:rPr>
        <w:t>orativa, serán revisadas por el área de Capital Humano</w:t>
      </w:r>
      <w:r w:rsidRPr="00C20C42">
        <w:rPr>
          <w:rFonts w:ascii="Calibri Light" w:hAnsi="Calibri Light"/>
          <w:sz w:val="20"/>
          <w:szCs w:val="20"/>
        </w:rPr>
        <w:t>, en colaboración con el mecanismo de conciliación externo,</w:t>
      </w:r>
      <w:r w:rsidR="00C20C42" w:rsidRPr="00C20C42">
        <w:rPr>
          <w:rFonts w:ascii="Calibri Light" w:hAnsi="Calibri Light"/>
          <w:sz w:val="20"/>
          <w:szCs w:val="20"/>
        </w:rPr>
        <w:t xml:space="preserve"> siempre actuando en beneficio de </w:t>
      </w:r>
      <w:r w:rsidRPr="00C20C42">
        <w:rPr>
          <w:rFonts w:ascii="Calibri Light" w:hAnsi="Calibri Light"/>
          <w:sz w:val="20"/>
          <w:szCs w:val="20"/>
        </w:rPr>
        <w:t xml:space="preserve">los colaboradores de </w:t>
      </w:r>
      <w:r w:rsidR="00C20C42" w:rsidRPr="00C20C42">
        <w:rPr>
          <w:rFonts w:ascii="Calibri Light" w:hAnsi="Calibri Light"/>
          <w:sz w:val="20"/>
          <w:szCs w:val="20"/>
        </w:rPr>
        <w:t>la empresa.</w:t>
      </w:r>
      <w:r w:rsidRPr="00C20C42">
        <w:rPr>
          <w:rFonts w:ascii="Calibri Light" w:hAnsi="Calibri Light"/>
          <w:sz w:val="20"/>
          <w:szCs w:val="20"/>
        </w:rPr>
        <w:t xml:space="preserve"> </w:t>
      </w: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C20C42" w:rsidP="00C20C42">
      <w:pPr>
        <w:pStyle w:val="Default"/>
        <w:ind w:left="284" w:firstLine="436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sz w:val="20"/>
          <w:szCs w:val="20"/>
        </w:rPr>
        <w:t>E</w:t>
      </w:r>
      <w:r w:rsidR="0074620A" w:rsidRPr="00C20C42">
        <w:rPr>
          <w:rFonts w:ascii="Calibri Light" w:hAnsi="Calibri Light"/>
          <w:sz w:val="20"/>
          <w:szCs w:val="20"/>
        </w:rPr>
        <w:t xml:space="preserve">l buzón de </w:t>
      </w:r>
      <w:r w:rsidRPr="00C20C42">
        <w:rPr>
          <w:rFonts w:ascii="Calibri Light" w:hAnsi="Calibri Light"/>
          <w:sz w:val="20"/>
          <w:szCs w:val="20"/>
        </w:rPr>
        <w:t xml:space="preserve">quejas, sugerencias de mejora, denuncias y felicitaciones </w:t>
      </w:r>
      <w:r w:rsidR="0074620A" w:rsidRPr="00C20C42">
        <w:rPr>
          <w:rFonts w:ascii="Calibri Light" w:hAnsi="Calibri Light"/>
          <w:sz w:val="20"/>
          <w:szCs w:val="20"/>
        </w:rPr>
        <w:t>será abierto de manera mensual por Capital Humano en conjunto con</w:t>
      </w:r>
      <w:r w:rsidRPr="00C20C42">
        <w:rPr>
          <w:rFonts w:ascii="Calibri Light" w:hAnsi="Calibri Light"/>
          <w:sz w:val="20"/>
          <w:szCs w:val="20"/>
        </w:rPr>
        <w:t xml:space="preserve"> el Sindicato o representante de los trabajadores</w:t>
      </w:r>
      <w:r w:rsidR="0074620A" w:rsidRPr="00C20C42">
        <w:rPr>
          <w:rFonts w:ascii="Calibri Light" w:hAnsi="Calibri Light"/>
          <w:sz w:val="20"/>
          <w:szCs w:val="20"/>
        </w:rPr>
        <w:t xml:space="preserve">. </w:t>
      </w: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74620A" w:rsidP="00C20C42">
      <w:pPr>
        <w:pStyle w:val="Default"/>
        <w:ind w:left="284" w:firstLine="436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sz w:val="20"/>
          <w:szCs w:val="20"/>
        </w:rPr>
        <w:t xml:space="preserve">Los colaboradores o sus representantes podrán comunicarse abiertamente con </w:t>
      </w:r>
      <w:r w:rsidR="00C20C42" w:rsidRPr="00C20C42">
        <w:rPr>
          <w:rFonts w:ascii="Calibri Light" w:hAnsi="Calibri Light"/>
          <w:sz w:val="20"/>
          <w:szCs w:val="20"/>
        </w:rPr>
        <w:t xml:space="preserve">el área de Capital Humano </w:t>
      </w:r>
      <w:r w:rsidRPr="00C20C42">
        <w:rPr>
          <w:rFonts w:ascii="Calibri Light" w:hAnsi="Calibri Light"/>
          <w:sz w:val="20"/>
          <w:szCs w:val="20"/>
        </w:rPr>
        <w:t xml:space="preserve"> u otra y compartir abiertamente las ideas de mejora relacionadas con su trabajo</w:t>
      </w:r>
      <w:r w:rsidR="00C20C42" w:rsidRPr="00C20C42">
        <w:rPr>
          <w:rFonts w:ascii="Calibri Light" w:hAnsi="Calibri Light"/>
          <w:sz w:val="20"/>
          <w:szCs w:val="20"/>
        </w:rPr>
        <w:t>.</w:t>
      </w: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74620A" w:rsidP="00C20C42">
      <w:pPr>
        <w:pStyle w:val="Default"/>
        <w:ind w:left="284" w:firstLine="436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sz w:val="20"/>
          <w:szCs w:val="20"/>
        </w:rPr>
        <w:t xml:space="preserve">Los colaboradores o sus representantes podrán comunicarse abiertamente </w:t>
      </w:r>
      <w:r w:rsidR="00C20C42" w:rsidRPr="00C20C42">
        <w:rPr>
          <w:rFonts w:ascii="Calibri Light" w:hAnsi="Calibri Light"/>
          <w:sz w:val="20"/>
          <w:szCs w:val="20"/>
        </w:rPr>
        <w:t>con el área de Capital Humano  u otra y</w:t>
      </w:r>
      <w:r w:rsidRPr="00C20C42">
        <w:rPr>
          <w:rFonts w:ascii="Calibri Light" w:hAnsi="Calibri Light"/>
          <w:sz w:val="20"/>
          <w:szCs w:val="20"/>
        </w:rPr>
        <w:t xml:space="preserve"> compartir abiertamente sus inconformidades sobre alguna de las acciones realizadas como respuesta a cualquier queja o sugerencia depositada en el buzón de gestión corporativa, con la convicción</w:t>
      </w:r>
      <w:r w:rsidR="00C20C42" w:rsidRPr="00C20C42">
        <w:rPr>
          <w:rFonts w:ascii="Calibri Light" w:hAnsi="Calibri Light"/>
          <w:sz w:val="20"/>
          <w:szCs w:val="20"/>
        </w:rPr>
        <w:t xml:space="preserve"> de que todo tema será revisado.</w:t>
      </w: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C20C42" w:rsidP="00C20C42">
      <w:pPr>
        <w:pStyle w:val="Default"/>
        <w:ind w:left="284" w:firstLine="436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color w:val="FF0000"/>
          <w:sz w:val="20"/>
          <w:szCs w:val="20"/>
        </w:rPr>
        <w:t>NOMBRE DE LA EMPRESA</w:t>
      </w:r>
      <w:r w:rsidRPr="00C20C42">
        <w:rPr>
          <w:rFonts w:ascii="Calibri Light" w:hAnsi="Calibri Light"/>
          <w:sz w:val="20"/>
          <w:szCs w:val="20"/>
        </w:rPr>
        <w:t xml:space="preserve"> </w:t>
      </w:r>
      <w:r w:rsidR="0074620A" w:rsidRPr="00C20C42">
        <w:rPr>
          <w:rFonts w:ascii="Calibri Light" w:hAnsi="Calibri Light"/>
          <w:sz w:val="20"/>
          <w:szCs w:val="20"/>
        </w:rPr>
        <w:t>agradece y trabaja toda acción de mejora continua que pueda brindar cada uno de sus colaboradores, sin importar su relación, posición o influencia dentro de la organización</w:t>
      </w:r>
    </w:p>
    <w:sdt>
      <w:sdtPr>
        <w:rPr>
          <w:rFonts w:ascii="Calibri Light" w:eastAsiaTheme="minorEastAsia" w:hAnsi="Calibri Light" w:cs="Verdana"/>
          <w:color w:val="000000"/>
          <w:kern w:val="0"/>
          <w:sz w:val="20"/>
          <w:lang w:val="es-MX"/>
        </w:rPr>
        <w:id w:val="2139374424"/>
        <w:placeholder>
          <w:docPart w:val="7AA036C2D3754A8883DD764C4D8C55E9"/>
        </w:placeholder>
        <w:temporary/>
        <w:showingPlcHdr/>
        <w15:appearance w15:val="hidden"/>
      </w:sdtPr>
      <w:sdtEndPr/>
      <w:sdtContent>
        <w:p w:rsidR="00A66B18" w:rsidRPr="00C20C42" w:rsidRDefault="00E4786A" w:rsidP="0074620A">
          <w:pPr>
            <w:pStyle w:val="Cierre"/>
            <w:ind w:left="284"/>
            <w:jc w:val="both"/>
            <w:rPr>
              <w:rFonts w:ascii="Calibri Light" w:eastAsiaTheme="minorEastAsia" w:hAnsi="Calibri Light" w:cs="Verdana"/>
              <w:color w:val="000000"/>
              <w:kern w:val="0"/>
              <w:sz w:val="20"/>
              <w:lang w:val="es-MX"/>
            </w:rPr>
          </w:pPr>
          <w:r w:rsidRPr="00C20C42">
            <w:rPr>
              <w:rFonts w:ascii="Calibri Light" w:eastAsiaTheme="minorEastAsia" w:hAnsi="Calibri Light" w:cs="Verdana"/>
              <w:color w:val="000000"/>
              <w:kern w:val="0"/>
              <w:sz w:val="20"/>
              <w:lang w:val="es-MX"/>
            </w:rPr>
            <w:t>Un cordial saludo,</w:t>
          </w:r>
        </w:p>
      </w:sdtContent>
    </w:sdt>
    <w:p w:rsidR="00A66B18" w:rsidRPr="00C20C42" w:rsidRDefault="008540A4" w:rsidP="00C20C42">
      <w:pPr>
        <w:pStyle w:val="Firma"/>
        <w:ind w:left="284"/>
        <w:rPr>
          <w:rFonts w:ascii="Calibri Light" w:eastAsiaTheme="minorEastAsia" w:hAnsi="Calibri Light" w:cs="Verdana"/>
          <w:b w:val="0"/>
          <w:bCs w:val="0"/>
          <w:color w:val="000000"/>
          <w:kern w:val="0"/>
          <w:sz w:val="20"/>
          <w:u w:val="single"/>
          <w:lang w:val="es-MX"/>
        </w:rPr>
      </w:pPr>
      <w:sdt>
        <w:sdtPr>
          <w:rPr>
            <w:rFonts w:ascii="Calibri Light" w:eastAsiaTheme="minorEastAsia" w:hAnsi="Calibri Light" w:cs="Verdana"/>
            <w:b w:val="0"/>
            <w:bCs w:val="0"/>
            <w:color w:val="000000"/>
            <w:kern w:val="0"/>
            <w:sz w:val="20"/>
            <w:u w:val="single"/>
            <w:lang w:val="es-MX"/>
          </w:rPr>
          <w:id w:val="1302034395"/>
          <w:placeholder>
            <w:docPart w:val="8899B57E287E4EDEA06FDAB61ED28F9D"/>
          </w:placeholder>
          <w:temporary/>
          <w:showingPlcHdr/>
          <w15:appearance w15:val="hidden"/>
        </w:sdtPr>
        <w:sdtEndPr/>
        <w:sdtContent>
          <w:r w:rsidR="00E4786A" w:rsidRPr="00C20C42">
            <w:rPr>
              <w:rFonts w:ascii="Calibri Light" w:eastAsiaTheme="minorEastAsia" w:hAnsi="Calibri Light" w:cs="Verdana"/>
              <w:b w:val="0"/>
              <w:bCs w:val="0"/>
              <w:color w:val="000000"/>
              <w:kern w:val="0"/>
              <w:sz w:val="20"/>
              <w:u w:val="single"/>
              <w:lang w:val="es-MX"/>
            </w:rPr>
            <w:t>Nombre aquí</w:t>
          </w:r>
        </w:sdtContent>
      </w:sdt>
      <w:r w:rsidR="00A6783B" w:rsidRPr="00C20C42">
        <w:rPr>
          <w:rFonts w:ascii="Calibri Light" w:eastAsiaTheme="minorEastAsia" w:hAnsi="Calibri Light" w:cs="Verdana"/>
          <w:b w:val="0"/>
          <w:bCs w:val="0"/>
          <w:color w:val="000000"/>
          <w:kern w:val="0"/>
          <w:sz w:val="20"/>
          <w:u w:val="single"/>
          <w:lang w:val="es-MX"/>
        </w:rPr>
        <w:br/>
      </w:r>
      <w:r w:rsidR="0074620A" w:rsidRPr="00C20C42">
        <w:rPr>
          <w:rFonts w:ascii="Calibri Light" w:eastAsiaTheme="minorEastAsia" w:hAnsi="Calibri Light" w:cs="Verdana"/>
          <w:b w:val="0"/>
          <w:bCs w:val="0"/>
          <w:color w:val="000000"/>
          <w:kern w:val="0"/>
          <w:sz w:val="20"/>
          <w:u w:val="single"/>
          <w:lang w:val="es-MX"/>
        </w:rPr>
        <w:t>DIRECTOR GENERAL</w:t>
      </w:r>
    </w:p>
    <w:sectPr w:rsidR="00A66B18" w:rsidRPr="00C20C42" w:rsidSect="00C20C42">
      <w:pgSz w:w="11906" w:h="16838" w:code="9"/>
      <w:pgMar w:top="720" w:right="849" w:bottom="72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0A4" w:rsidRDefault="008540A4" w:rsidP="00A66B18">
      <w:pPr>
        <w:spacing w:before="0" w:after="0"/>
      </w:pPr>
      <w:r>
        <w:separator/>
      </w:r>
    </w:p>
  </w:endnote>
  <w:endnote w:type="continuationSeparator" w:id="0">
    <w:p w:rsidR="008540A4" w:rsidRDefault="008540A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0A4" w:rsidRDefault="008540A4" w:rsidP="00A66B18">
      <w:pPr>
        <w:spacing w:before="0" w:after="0"/>
      </w:pPr>
      <w:r>
        <w:separator/>
      </w:r>
    </w:p>
  </w:footnote>
  <w:footnote w:type="continuationSeparator" w:id="0">
    <w:p w:rsidR="008540A4" w:rsidRDefault="008540A4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0A"/>
    <w:rsid w:val="00051853"/>
    <w:rsid w:val="00083BAA"/>
    <w:rsid w:val="0010680C"/>
    <w:rsid w:val="00152B0B"/>
    <w:rsid w:val="001766D6"/>
    <w:rsid w:val="00192419"/>
    <w:rsid w:val="001C270D"/>
    <w:rsid w:val="001D0B5A"/>
    <w:rsid w:val="001E2320"/>
    <w:rsid w:val="00214E28"/>
    <w:rsid w:val="002D62C1"/>
    <w:rsid w:val="003101B6"/>
    <w:rsid w:val="00352B81"/>
    <w:rsid w:val="00394757"/>
    <w:rsid w:val="003A0150"/>
    <w:rsid w:val="003E24DF"/>
    <w:rsid w:val="0041428F"/>
    <w:rsid w:val="004A2B0D"/>
    <w:rsid w:val="00513437"/>
    <w:rsid w:val="005C2210"/>
    <w:rsid w:val="00615018"/>
    <w:rsid w:val="0062123A"/>
    <w:rsid w:val="00646E75"/>
    <w:rsid w:val="006F6F10"/>
    <w:rsid w:val="007110AB"/>
    <w:rsid w:val="0074620A"/>
    <w:rsid w:val="00783E79"/>
    <w:rsid w:val="007B5AE8"/>
    <w:rsid w:val="007C184E"/>
    <w:rsid w:val="007F5192"/>
    <w:rsid w:val="008540A4"/>
    <w:rsid w:val="008A604F"/>
    <w:rsid w:val="009F6646"/>
    <w:rsid w:val="00A14249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1682D"/>
    <w:rsid w:val="00C20C42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671A7"/>
    <w:rsid w:val="00F9116A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customStyle="1" w:styleId="Default">
    <w:name w:val="Default"/>
    <w:rsid w:val="0074620A"/>
    <w:pPr>
      <w:autoSpaceDE w:val="0"/>
      <w:autoSpaceDN w:val="0"/>
      <w:adjustRightInd w:val="0"/>
    </w:pPr>
    <w:rPr>
      <w:rFonts w:ascii="Verdana" w:hAnsi="Verdana" w:cs="Verdana"/>
      <w:color w:val="000000"/>
      <w:lang w:val="es-MX"/>
    </w:rPr>
  </w:style>
  <w:style w:type="paragraph" w:styleId="Sinespaciado">
    <w:name w:val="No Spacing"/>
    <w:uiPriority w:val="1"/>
    <w:qFormat/>
    <w:rsid w:val="00F671A7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o\AppData\Roaming\Microsoft\Plantillas\Membrete%20de%20curva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A036C2D3754A8883DD764C4D8C5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69FB7-2A99-47A8-A4EA-5AF2FEA9BA65}"/>
      </w:docPartPr>
      <w:docPartBody>
        <w:p w:rsidR="003F4CDA" w:rsidRDefault="009E04F2">
          <w:pPr>
            <w:pStyle w:val="7AA036C2D3754A8883DD764C4D8C55E9"/>
          </w:pPr>
          <w:r w:rsidRPr="00E4786A">
            <w:rPr>
              <w:lang w:bidi="es-ES"/>
            </w:rPr>
            <w:t>Un cordial saludo,</w:t>
          </w:r>
        </w:p>
      </w:docPartBody>
    </w:docPart>
    <w:docPart>
      <w:docPartPr>
        <w:name w:val="8899B57E287E4EDEA06FDAB61ED28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632D0-089B-4872-865E-9F8F0B2939C1}"/>
      </w:docPartPr>
      <w:docPartBody>
        <w:p w:rsidR="003F4CDA" w:rsidRDefault="009E04F2">
          <w:pPr>
            <w:pStyle w:val="8899B57E287E4EDEA06FDAB61ED28F9D"/>
          </w:pPr>
          <w:r w:rsidRPr="00E4786A">
            <w:rPr>
              <w:lang w:bidi="es-ES"/>
            </w:rPr>
            <w:t>Nombre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F2"/>
    <w:rsid w:val="003F4CDA"/>
    <w:rsid w:val="009E04F2"/>
    <w:rsid w:val="00D418C2"/>
    <w:rsid w:val="00DE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9BD043CADBF4AF093522F3A54D6A964">
    <w:name w:val="49BD043CADBF4AF093522F3A54D6A964"/>
  </w:style>
  <w:style w:type="paragraph" w:customStyle="1" w:styleId="19951E0C75AF4D4DB7CF43E04D296DC1">
    <w:name w:val="19951E0C75AF4D4DB7CF43E04D296DC1"/>
  </w:style>
  <w:style w:type="character" w:styleId="Textoennegrita">
    <w:name w:val="Strong"/>
    <w:basedOn w:val="Fuentedeprrafopredeter"/>
    <w:uiPriority w:val="1"/>
    <w:rPr>
      <w:b/>
      <w:bCs/>
    </w:rPr>
  </w:style>
  <w:style w:type="paragraph" w:customStyle="1" w:styleId="6754BA119BD74C20A59D89DC04CEB80A">
    <w:name w:val="6754BA119BD74C20A59D89DC04CEB80A"/>
  </w:style>
  <w:style w:type="paragraph" w:customStyle="1" w:styleId="ECD4D6D7DA6345D5AE71CD6000D82F7B">
    <w:name w:val="ECD4D6D7DA6345D5AE71CD6000D82F7B"/>
  </w:style>
  <w:style w:type="paragraph" w:customStyle="1" w:styleId="C706529F14C9494BBBEDF645CF41CBED">
    <w:name w:val="C706529F14C9494BBBEDF645CF41CBED"/>
  </w:style>
  <w:style w:type="paragraph" w:customStyle="1" w:styleId="1969FFD4CB5041BC9702D0A1863A5747">
    <w:name w:val="1969FFD4CB5041BC9702D0A1863A5747"/>
  </w:style>
  <w:style w:type="paragraph" w:customStyle="1" w:styleId="92F8CE9A7BEA4CCDB462FF6EC741C21E">
    <w:name w:val="92F8CE9A7BEA4CCDB462FF6EC741C21E"/>
  </w:style>
  <w:style w:type="paragraph" w:customStyle="1" w:styleId="85BD22BCA47D45D9BC468EC627E5151F">
    <w:name w:val="85BD22BCA47D45D9BC468EC627E5151F"/>
  </w:style>
  <w:style w:type="paragraph" w:customStyle="1" w:styleId="BBAC682EF7B547CFB049DF6DC01B6940">
    <w:name w:val="BBAC682EF7B547CFB049DF6DC01B6940"/>
  </w:style>
  <w:style w:type="paragraph" w:customStyle="1" w:styleId="7AA036C2D3754A8883DD764C4D8C55E9">
    <w:name w:val="7AA036C2D3754A8883DD764C4D8C55E9"/>
  </w:style>
  <w:style w:type="paragraph" w:customStyle="1" w:styleId="8899B57E287E4EDEA06FDAB61ED28F9D">
    <w:name w:val="8899B57E287E4EDEA06FDAB61ED28F9D"/>
  </w:style>
  <w:style w:type="paragraph" w:customStyle="1" w:styleId="716CD2F4BE184EA3A1E27F32AEF73779">
    <w:name w:val="716CD2F4BE184EA3A1E27F32AEF73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126C81-DE65-480F-A498-E0CE3D16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</Template>
  <TotalTime>0</TotalTime>
  <Pages>1</Pages>
  <Words>391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2021-12-02T22:02:00Z</dcterms:created>
  <dcterms:modified xsi:type="dcterms:W3CDTF">2021-12-17T03:44:00Z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